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DA" w:rsidRDefault="0059393F">
      <w:r>
        <w:rPr>
          <w:rFonts w:ascii="Helvetica" w:hAnsi="Helvetica" w:cs="Helvetica"/>
          <w:noProof/>
          <w:kern w:val="0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2514600</wp:posOffset>
            </wp:positionV>
            <wp:extent cx="2984500" cy="1864995"/>
            <wp:effectExtent l="0" t="0" r="12700" b="0"/>
            <wp:wrapTight wrapText="bothSides">
              <wp:wrapPolygon edited="0">
                <wp:start x="0" y="0"/>
                <wp:lineTo x="0" y="21181"/>
                <wp:lineTo x="21508" y="21181"/>
                <wp:lineTo x="21508" y="0"/>
                <wp:lineTo x="0" y="0"/>
              </wp:wrapPolygon>
            </wp:wrapTight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C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53C0CF2" wp14:editId="5BC96CA4">
            <wp:simplePos x="0" y="0"/>
            <wp:positionH relativeFrom="page">
              <wp:posOffset>439419</wp:posOffset>
            </wp:positionH>
            <wp:positionV relativeFrom="paragraph">
              <wp:posOffset>591184</wp:posOffset>
            </wp:positionV>
            <wp:extent cx="3263728" cy="2162175"/>
            <wp:effectExtent l="304800" t="590550" r="299085" b="600075"/>
            <wp:wrapSquare wrapText="bothSides"/>
            <wp:docPr id="1" name="Imagen 1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04523" flipH="1">
                      <a:off x="0" y="0"/>
                      <a:ext cx="3263728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78C8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1650DB2" wp14:editId="2CCB3FF4">
            <wp:simplePos x="0" y="0"/>
            <wp:positionH relativeFrom="page">
              <wp:posOffset>4034155</wp:posOffset>
            </wp:positionH>
            <wp:positionV relativeFrom="paragraph">
              <wp:posOffset>323850</wp:posOffset>
            </wp:positionV>
            <wp:extent cx="3425825" cy="2118360"/>
            <wp:effectExtent l="171450" t="323850" r="155575" b="320040"/>
            <wp:wrapSquare wrapText="bothSides"/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2238">
                      <a:off x="0" y="0"/>
                      <a:ext cx="34258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8C8" w:rsidRDefault="0059393F">
      <w:bookmarkStart w:id="0" w:name="_GoBack"/>
      <w:r>
        <w:rPr>
          <w:rFonts w:ascii="Helvetica" w:hAnsi="Helvetica" w:cs="Helvetica"/>
          <w:noProof/>
          <w:kern w:val="0"/>
          <w:sz w:val="24"/>
          <w:szCs w:val="24"/>
          <w:lang w:val="es-ES" w:eastAsia="es-ES"/>
        </w:rPr>
        <w:drawing>
          <wp:inline distT="0" distB="0" distL="0" distR="0">
            <wp:extent cx="101600" cy="63500"/>
            <wp:effectExtent l="0" t="0" r="0" b="1270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bookmarkEnd w:id="0"/>
    <w:sectPr w:rsidR="001078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091" w:rsidRDefault="00791091">
      <w:r>
        <w:separator/>
      </w:r>
    </w:p>
  </w:endnote>
  <w:endnote w:type="continuationSeparator" w:id="0">
    <w:p w:rsidR="00791091" w:rsidRDefault="0079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091" w:rsidRDefault="00791091">
      <w:r>
        <w:separator/>
      </w:r>
    </w:p>
  </w:footnote>
  <w:footnote w:type="continuationSeparator" w:id="0">
    <w:p w:rsidR="00791091" w:rsidRDefault="00791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DA" w:rsidRDefault="003F5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94"/>
    <w:rsid w:val="00057DCF"/>
    <w:rsid w:val="000863C2"/>
    <w:rsid w:val="001078C8"/>
    <w:rsid w:val="003F56DA"/>
    <w:rsid w:val="0059393F"/>
    <w:rsid w:val="00791091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59393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9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59393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9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g7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\Users\pavilion g7\AppData\Roaming\Microsoft\Plantillas\Espaciado simple.dotx</Template>
  <TotalTime>0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2016-08-26T04:24:00Z</dcterms:created>
  <dcterms:modified xsi:type="dcterms:W3CDTF">2016-08-26T04:24:00Z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