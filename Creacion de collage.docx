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7E7BB" w14:textId="77777777" w:rsidR="003F56DA" w:rsidRDefault="00137480"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74E04040" wp14:editId="5A0DC864">
            <wp:simplePos x="0" y="0"/>
            <wp:positionH relativeFrom="page">
              <wp:posOffset>417830</wp:posOffset>
            </wp:positionH>
            <wp:positionV relativeFrom="paragraph">
              <wp:posOffset>586740</wp:posOffset>
            </wp:positionV>
            <wp:extent cx="3263265" cy="2162175"/>
            <wp:effectExtent l="304800" t="609600" r="216535" b="606425"/>
            <wp:wrapSquare wrapText="bothSides"/>
            <wp:docPr id="1" name="Imagen 1" descr="Lightho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hous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104523" flipH="1">
                      <a:off x="0" y="0"/>
                      <a:ext cx="326326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Helvetica" w:hAnsi="Helvetica" w:cs="Helvetica"/>
          <w:noProof/>
          <w:kern w:val="0"/>
          <w:sz w:val="24"/>
          <w:szCs w:val="24"/>
          <w:lang w:val="es-ES" w:eastAsia="es-ES"/>
        </w:rPr>
        <w:drawing>
          <wp:anchor distT="0" distB="0" distL="114300" distR="114300" simplePos="0" relativeHeight="251660288" behindDoc="0" locked="0" layoutInCell="1" allowOverlap="1" wp14:anchorId="5DCD88F5" wp14:editId="310BF6AC">
            <wp:simplePos x="0" y="0"/>
            <wp:positionH relativeFrom="column">
              <wp:posOffset>1714500</wp:posOffset>
            </wp:positionH>
            <wp:positionV relativeFrom="paragraph">
              <wp:posOffset>2514600</wp:posOffset>
            </wp:positionV>
            <wp:extent cx="3505200" cy="2628900"/>
            <wp:effectExtent l="0" t="0" r="0" b="12700"/>
            <wp:wrapTight wrapText="bothSides">
              <wp:wrapPolygon edited="0">
                <wp:start x="0" y="0"/>
                <wp:lineTo x="0" y="21496"/>
                <wp:lineTo x="21443" y="21496"/>
                <wp:lineTo x="21443" y="0"/>
                <wp:lineTo x="0" y="0"/>
              </wp:wrapPolygon>
            </wp:wrapTight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78C8"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3302EBE4" wp14:editId="122067A4">
            <wp:simplePos x="0" y="0"/>
            <wp:positionH relativeFrom="page">
              <wp:posOffset>4034155</wp:posOffset>
            </wp:positionH>
            <wp:positionV relativeFrom="paragraph">
              <wp:posOffset>323850</wp:posOffset>
            </wp:positionV>
            <wp:extent cx="3425825" cy="2118360"/>
            <wp:effectExtent l="171450" t="323850" r="155575" b="320040"/>
            <wp:wrapSquare wrapText="bothSides"/>
            <wp:docPr id="2" name="Imagen 2" descr="Resultado de imagen para paisaj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aisaj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62238">
                      <a:off x="0" y="0"/>
                      <a:ext cx="342582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D1EF90" w14:textId="77777777" w:rsidR="001078C8" w:rsidRDefault="001078C8" w:rsidP="00137480">
      <w:bookmarkStart w:id="0" w:name="_GoBack"/>
    </w:p>
    <w:bookmarkEnd w:id="0"/>
    <w:sectPr w:rsidR="001078C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171C83" w14:textId="77777777" w:rsidR="00791091" w:rsidRDefault="00791091">
      <w:r>
        <w:separator/>
      </w:r>
    </w:p>
  </w:endnote>
  <w:endnote w:type="continuationSeparator" w:id="0">
    <w:p w14:paraId="5920251F" w14:textId="77777777" w:rsidR="00791091" w:rsidRDefault="0079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Arial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SignPainter-HouseScript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9603C5" w14:textId="77777777" w:rsidR="003F56DA" w:rsidRDefault="003F56DA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976594" w14:textId="77777777" w:rsidR="003F56DA" w:rsidRDefault="003F56DA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06B061" w14:textId="77777777" w:rsidR="003F56DA" w:rsidRDefault="003F56DA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34C1F1" w14:textId="77777777" w:rsidR="00791091" w:rsidRDefault="00791091">
      <w:r>
        <w:separator/>
      </w:r>
    </w:p>
  </w:footnote>
  <w:footnote w:type="continuationSeparator" w:id="0">
    <w:p w14:paraId="576A60B0" w14:textId="77777777" w:rsidR="00791091" w:rsidRDefault="007910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836ABD" w14:textId="77777777" w:rsidR="003F56DA" w:rsidRDefault="003F56DA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7766D" w14:textId="77777777" w:rsidR="003F56DA" w:rsidRDefault="003F56DA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37B6F" w14:textId="77777777" w:rsidR="003F56DA" w:rsidRDefault="003F56D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894"/>
    <w:rsid w:val="00057DCF"/>
    <w:rsid w:val="000863C2"/>
    <w:rsid w:val="001078C8"/>
    <w:rsid w:val="00137480"/>
    <w:rsid w:val="003F56DA"/>
    <w:rsid w:val="00791091"/>
    <w:rsid w:val="00FC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E8FFB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rsid w:val="0013748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748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rsid w:val="0013748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748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vilion%20g7\AppData\Roaming\Microsoft\Plantillas\Espaciado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3883E9D-C0C7-4270-9DC1-43FDEAEA51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\Users\pavilion g7\AppData\Roaming\Microsoft\Plantillas\Espaciado simple.dotx</Template>
  <TotalTime>0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2016-08-26T01:51:00Z</dcterms:created>
  <dcterms:modified xsi:type="dcterms:W3CDTF">2016-08-26T04:15:00Z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